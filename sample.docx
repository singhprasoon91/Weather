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06A8E14017CB76459CFD0A58C4D4C4C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053EA8" w:rsidP="003856C9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E67BA26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351DCF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F0A7F01B6D017F4187D0C279AEA82F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D45475C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351DCF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883EE8402971A841B8157FC1D7408B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19A1C0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351DCF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653BB9D9E317B146967D6C53595176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351DCF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A1E17D71DEED6A428014105A8BCA137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351DCF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62F153F4845684EB3E71A2FAC718B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8FC853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351DCF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EDCEF1AECDADA340A572531303E184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351DCF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E4735381162C484985DD656F4DE338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DDC1269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4B3C3E27340E5F42967CC9BA451EF04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351DCF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662731CE31335498ACCD139E28F05D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351DCF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D147F019BBD6D544BB17B4E00F98E0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351DCF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656E4BAF04CB1840931ED5DCFD10592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1FCAEC1870CB1945A33D59A9BD01123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32E0D42A975025479B17FFF32E27384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AAB3E86B3BE52244A9AABA221CF01D4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780E73570C51124497B310B3F90E730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351DCF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D0BF3845134BA4EB3B869720E986C2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EA998F45CAAD2447A0C4507DBCB7299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4D946D9EE87C4042A6DB5D9DDA44B5B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351DCF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444B2DFCEE1AD6478FA22443455B933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351DCF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F5ECB166879BD4C947D8D6E230C53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F6421CE488198240B1D97056A4B6B2B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DCF" w:rsidRDefault="00351DCF" w:rsidP="003856C9">
      <w:pPr>
        <w:spacing w:after="0" w:line="240" w:lineRule="auto"/>
      </w:pPr>
      <w:r>
        <w:separator/>
      </w:r>
    </w:p>
  </w:endnote>
  <w:endnote w:type="continuationSeparator" w:id="0">
    <w:p w:rsidR="00351DCF" w:rsidRDefault="00351DC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2661DC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DA95F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DCF" w:rsidRDefault="00351DCF" w:rsidP="003856C9">
      <w:pPr>
        <w:spacing w:after="0" w:line="240" w:lineRule="auto"/>
      </w:pPr>
      <w:r>
        <w:separator/>
      </w:r>
    </w:p>
  </w:footnote>
  <w:footnote w:type="continuationSeparator" w:id="0">
    <w:p w:rsidR="00351DCF" w:rsidRDefault="00351DC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BB419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7681E1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A8"/>
    <w:rsid w:val="00052BE1"/>
    <w:rsid w:val="00053EA8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51DCF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0DFD8-CE50-3649-AFB8-F731C9E8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singh39/Library/Containers/com.microsoft.Word/Data/Library/Application%20Support/Microsoft/Office/16.0/DTS/en-US%7b1005AD54-DBE7-BE4E-80BE-ACA279329F51%7d/%7b8823CC06-3E90-DA4E-B20C-2317B01044D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A8E14017CB76459CFD0A58C4D4C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4667-80A2-8A47-B1CE-F0DCEBC02192}"/>
      </w:docPartPr>
      <w:docPartBody>
        <w:p w:rsidR="00000000" w:rsidRDefault="00916C27">
          <w:pPr>
            <w:pStyle w:val="06A8E14017CB76459CFD0A58C4D4C4C8"/>
          </w:pPr>
          <w:r w:rsidRPr="005152F2">
            <w:t>Your Name</w:t>
          </w:r>
        </w:p>
      </w:docPartBody>
    </w:docPart>
    <w:docPart>
      <w:docPartPr>
        <w:name w:val="F0A7F01B6D017F4187D0C279AEA8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83C60-5B98-E245-AC31-89CD9D4EE40C}"/>
      </w:docPartPr>
      <w:docPartBody>
        <w:p w:rsidR="00000000" w:rsidRDefault="00916C27">
          <w:pPr>
            <w:pStyle w:val="F0A7F01B6D017F4187D0C279AEA82F70"/>
          </w:pPr>
          <w:r w:rsidRPr="005152F2">
            <w:t>Email</w:t>
          </w:r>
        </w:p>
      </w:docPartBody>
    </w:docPart>
    <w:docPart>
      <w:docPartPr>
        <w:name w:val="883EE8402971A841B8157FC1D7408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42C48-A74A-AF44-9C79-38759C5FAECF}"/>
      </w:docPartPr>
      <w:docPartBody>
        <w:p w:rsidR="00000000" w:rsidRDefault="00916C27">
          <w:pPr>
            <w:pStyle w:val="883EE8402971A841B8157FC1D7408B5E"/>
          </w:pPr>
          <w:r w:rsidRPr="005152F2">
            <w:t>Telephone</w:t>
          </w:r>
        </w:p>
      </w:docPartBody>
    </w:docPart>
    <w:docPart>
      <w:docPartPr>
        <w:name w:val="653BB9D9E317B146967D6C5359517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8E10-F1CA-CB40-B29E-75E5E2C3B904}"/>
      </w:docPartPr>
      <w:docPartBody>
        <w:p w:rsidR="00000000" w:rsidRDefault="00916C27">
          <w:pPr>
            <w:pStyle w:val="653BB9D9E317B146967D6C5359517695"/>
          </w:pPr>
          <w:r w:rsidRPr="003053D9">
            <w:t>LinkedIn URL</w:t>
          </w:r>
        </w:p>
      </w:docPartBody>
    </w:docPart>
    <w:docPart>
      <w:docPartPr>
        <w:name w:val="A1E17D71DEED6A428014105A8BCA1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B686A-DD3C-8044-8676-EB81E2A3C06A}"/>
      </w:docPartPr>
      <w:docPartBody>
        <w:p w:rsidR="00000000" w:rsidRDefault="00916C27">
          <w:pPr>
            <w:pStyle w:val="A1E17D71DEED6A428014105A8BCA1377"/>
          </w:pPr>
          <w:r w:rsidRPr="005152F2">
            <w:t>Link to other online properties: Portfolio/Website/Blog</w:t>
          </w:r>
        </w:p>
      </w:docPartBody>
    </w:docPart>
    <w:docPart>
      <w:docPartPr>
        <w:name w:val="062F153F4845684EB3E71A2FAC718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A2A37-4C76-AD47-B8DF-A87D7D207D4A}"/>
      </w:docPartPr>
      <w:docPartBody>
        <w:p w:rsidR="00000000" w:rsidRDefault="00916C27">
          <w:pPr>
            <w:pStyle w:val="062F153F4845684EB3E71A2FAC718B5B"/>
          </w:pPr>
          <w:r>
            <w:t>Objective</w:t>
          </w:r>
        </w:p>
      </w:docPartBody>
    </w:docPart>
    <w:docPart>
      <w:docPartPr>
        <w:name w:val="EDCEF1AECDADA340A572531303E18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73844-1BA0-8A4C-AF1D-5412BA558F26}"/>
      </w:docPartPr>
      <w:docPartBody>
        <w:p w:rsidR="00000000" w:rsidRDefault="00916C27">
          <w:pPr>
            <w:pStyle w:val="EDCEF1AECDADA340A572531303E1844F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E4735381162C484985DD656F4DE33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C9F08-5F26-EB47-B08D-0F98F39850CC}"/>
      </w:docPartPr>
      <w:docPartBody>
        <w:p w:rsidR="00000000" w:rsidRDefault="00916C27">
          <w:pPr>
            <w:pStyle w:val="E4735381162C484985DD656F4DE338FA"/>
          </w:pPr>
          <w:r>
            <w:t>Skills</w:t>
          </w:r>
        </w:p>
      </w:docPartBody>
    </w:docPart>
    <w:docPart>
      <w:docPartPr>
        <w:name w:val="4B3C3E27340E5F42967CC9BA451EF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E9C2C-CA75-2847-9888-89B8E7D5C4F4}"/>
      </w:docPartPr>
      <w:docPartBody>
        <w:p w:rsidR="00000000" w:rsidRDefault="00916C27">
          <w:pPr>
            <w:pStyle w:val="4B3C3E27340E5F42967CC9BA451EF04E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F662731CE31335498ACCD139E28F0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DADF8-F270-7444-97EC-F55FE97DC08D}"/>
      </w:docPartPr>
      <w:docPartBody>
        <w:p w:rsidR="00000000" w:rsidRDefault="00916C27">
          <w:pPr>
            <w:pStyle w:val="F662731CE31335498ACCD139E28F05D7"/>
          </w:pPr>
          <w:r w:rsidRPr="005152F2">
            <w:t>Experience</w:t>
          </w:r>
        </w:p>
      </w:docPartBody>
    </w:docPart>
    <w:docPart>
      <w:docPartPr>
        <w:name w:val="D147F019BBD6D544BB17B4E00F98E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39820-9FE5-F94A-AC7D-52C1C55B8B8F}"/>
      </w:docPartPr>
      <w:docPartBody>
        <w:p w:rsidR="00000000" w:rsidRDefault="00916C27">
          <w:pPr>
            <w:pStyle w:val="D147F019BBD6D544BB17B4E00F98E061"/>
          </w:pPr>
          <w:r w:rsidRPr="0043426C">
            <w:t>Job Title/Company</w:t>
          </w:r>
        </w:p>
      </w:docPartBody>
    </w:docPart>
    <w:docPart>
      <w:docPartPr>
        <w:name w:val="656E4BAF04CB1840931ED5DCFD10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574CE-023C-5D4B-96B1-CE29464AFE11}"/>
      </w:docPartPr>
      <w:docPartBody>
        <w:p w:rsidR="00000000" w:rsidRDefault="00916C27">
          <w:pPr>
            <w:pStyle w:val="656E4BAF04CB1840931ED5DCFD10592F"/>
          </w:pPr>
          <w:r>
            <w:t>Dates From – To</w:t>
          </w:r>
        </w:p>
      </w:docPartBody>
    </w:docPart>
    <w:docPart>
      <w:docPartPr>
        <w:name w:val="1FCAEC1870CB1945A33D59A9BD011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C1585-9CE6-A440-967D-7FFA5AB7D4A0}"/>
      </w:docPartPr>
      <w:docPartBody>
        <w:p w:rsidR="00000000" w:rsidRDefault="00916C27">
          <w:pPr>
            <w:pStyle w:val="1FCAEC1870CB1945A33D59A9BD01123F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32E0D42A975025479B17FFF32E273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7453F-592F-2848-BFEC-F60BA1A85506}"/>
      </w:docPartPr>
      <w:docPartBody>
        <w:p w:rsidR="00000000" w:rsidRDefault="00916C27">
          <w:pPr>
            <w:pStyle w:val="32E0D42A975025479B17FFF32E27384F"/>
          </w:pPr>
          <w:r w:rsidRPr="0043426C">
            <w:t>Job Title/Company</w:t>
          </w:r>
        </w:p>
      </w:docPartBody>
    </w:docPart>
    <w:docPart>
      <w:docPartPr>
        <w:name w:val="AAB3E86B3BE52244A9AABA221CF01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66191-4D1D-E24C-B9B6-9167BC42964B}"/>
      </w:docPartPr>
      <w:docPartBody>
        <w:p w:rsidR="00000000" w:rsidRDefault="00916C27">
          <w:pPr>
            <w:pStyle w:val="AAB3E86B3BE52244A9AABA221CF01D46"/>
          </w:pPr>
          <w:r>
            <w:t>Dates From – To</w:t>
          </w:r>
        </w:p>
      </w:docPartBody>
    </w:docPart>
    <w:docPart>
      <w:docPartPr>
        <w:name w:val="780E73570C51124497B310B3F90E7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EF464-3A9F-FA47-BE56-45EE9144B3A0}"/>
      </w:docPartPr>
      <w:docPartBody>
        <w:p w:rsidR="00000000" w:rsidRDefault="00916C27">
          <w:pPr>
            <w:pStyle w:val="780E73570C51124497B310B3F90E730D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AD0BF3845134BA4EB3B869720E986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3E4F0-8084-714E-824E-021C12219A68}"/>
      </w:docPartPr>
      <w:docPartBody>
        <w:p w:rsidR="00000000" w:rsidRDefault="00916C27">
          <w:pPr>
            <w:pStyle w:val="AD0BF3845134BA4EB3B869720E986C20"/>
          </w:pPr>
          <w:r w:rsidRPr="005152F2">
            <w:t>Education</w:t>
          </w:r>
        </w:p>
      </w:docPartBody>
    </w:docPart>
    <w:docPart>
      <w:docPartPr>
        <w:name w:val="EA998F45CAAD2447A0C4507DBCB72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91529-D89B-F241-BFEA-4A812F9A8B67}"/>
      </w:docPartPr>
      <w:docPartBody>
        <w:p w:rsidR="00000000" w:rsidRDefault="00916C27">
          <w:pPr>
            <w:pStyle w:val="EA998F45CAAD2447A0C4507DBCB72997"/>
          </w:pPr>
          <w:r w:rsidRPr="0043426C">
            <w:t>Degree / Date Earned</w:t>
          </w:r>
        </w:p>
      </w:docPartBody>
    </w:docPart>
    <w:docPart>
      <w:docPartPr>
        <w:name w:val="4D946D9EE87C4042A6DB5D9DDA44B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EB0A6-31EE-BB45-9E63-E785A7A6AE12}"/>
      </w:docPartPr>
      <w:docPartBody>
        <w:p w:rsidR="00000000" w:rsidRDefault="00916C27">
          <w:pPr>
            <w:pStyle w:val="4D946D9EE87C4042A6DB5D9DDA44B5B8"/>
          </w:pPr>
          <w:r w:rsidRPr="005152F2">
            <w:t>School</w:t>
          </w:r>
        </w:p>
      </w:docPartBody>
    </w:docPart>
    <w:docPart>
      <w:docPartPr>
        <w:name w:val="444B2DFCEE1AD6478FA22443455B9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64B59-EB1C-0C47-9E54-4509983583A8}"/>
      </w:docPartPr>
      <w:docPartBody>
        <w:p w:rsidR="00000000" w:rsidRDefault="00916C27">
          <w:pPr>
            <w:pStyle w:val="444B2DFCEE1AD6478FA22443455B933A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7F5ECB166879BD4C947D8D6E230C5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1C7EC-6EE6-6140-8A29-C372771DB531}"/>
      </w:docPartPr>
      <w:docPartBody>
        <w:p w:rsidR="00000000" w:rsidRDefault="00916C27">
          <w:pPr>
            <w:pStyle w:val="7F5ECB166879BD4C947D8D6E230C53EB"/>
          </w:pPr>
          <w:r w:rsidRPr="005152F2">
            <w:t>Volunteer Experience or Leadership</w:t>
          </w:r>
        </w:p>
      </w:docPartBody>
    </w:docPart>
    <w:docPart>
      <w:docPartPr>
        <w:name w:val="F6421CE488198240B1D97056A4B6B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82DC-02AD-A345-949D-5FD0F943D6F5}"/>
      </w:docPartPr>
      <w:docPartBody>
        <w:p w:rsidR="00000000" w:rsidRDefault="00916C27">
          <w:pPr>
            <w:pStyle w:val="F6421CE488198240B1D97056A4B6B2B7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27"/>
    <w:rsid w:val="0091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A8E14017CB76459CFD0A58C4D4C4C8">
    <w:name w:val="06A8E14017CB76459CFD0A58C4D4C4C8"/>
  </w:style>
  <w:style w:type="paragraph" w:customStyle="1" w:styleId="F0A7F01B6D017F4187D0C279AEA82F70">
    <w:name w:val="F0A7F01B6D017F4187D0C279AEA82F70"/>
  </w:style>
  <w:style w:type="paragraph" w:customStyle="1" w:styleId="883EE8402971A841B8157FC1D7408B5E">
    <w:name w:val="883EE8402971A841B8157FC1D7408B5E"/>
  </w:style>
  <w:style w:type="paragraph" w:customStyle="1" w:styleId="653BB9D9E317B146967D6C5359517695">
    <w:name w:val="653BB9D9E317B146967D6C5359517695"/>
  </w:style>
  <w:style w:type="paragraph" w:customStyle="1" w:styleId="A1E17D71DEED6A428014105A8BCA1377">
    <w:name w:val="A1E17D71DEED6A428014105A8BCA1377"/>
  </w:style>
  <w:style w:type="paragraph" w:customStyle="1" w:styleId="062F153F4845684EB3E71A2FAC718B5B">
    <w:name w:val="062F153F4845684EB3E71A2FAC718B5B"/>
  </w:style>
  <w:style w:type="paragraph" w:customStyle="1" w:styleId="EDCEF1AECDADA340A572531303E1844F">
    <w:name w:val="EDCEF1AECDADA340A572531303E1844F"/>
  </w:style>
  <w:style w:type="paragraph" w:customStyle="1" w:styleId="E4735381162C484985DD656F4DE338FA">
    <w:name w:val="E4735381162C484985DD656F4DE338FA"/>
  </w:style>
  <w:style w:type="paragraph" w:customStyle="1" w:styleId="4B3C3E27340E5F42967CC9BA451EF04E">
    <w:name w:val="4B3C3E27340E5F42967CC9BA451EF04E"/>
  </w:style>
  <w:style w:type="paragraph" w:customStyle="1" w:styleId="F662731CE31335498ACCD139E28F05D7">
    <w:name w:val="F662731CE31335498ACCD139E28F05D7"/>
  </w:style>
  <w:style w:type="paragraph" w:customStyle="1" w:styleId="D147F019BBD6D544BB17B4E00F98E061">
    <w:name w:val="D147F019BBD6D544BB17B4E00F98E061"/>
  </w:style>
  <w:style w:type="paragraph" w:customStyle="1" w:styleId="656E4BAF04CB1840931ED5DCFD10592F">
    <w:name w:val="656E4BAF04CB1840931ED5DCFD10592F"/>
  </w:style>
  <w:style w:type="paragraph" w:customStyle="1" w:styleId="1FCAEC1870CB1945A33D59A9BD01123F">
    <w:name w:val="1FCAEC1870CB1945A33D59A9BD01123F"/>
  </w:style>
  <w:style w:type="paragraph" w:customStyle="1" w:styleId="32E0D42A975025479B17FFF32E27384F">
    <w:name w:val="32E0D42A975025479B17FFF32E27384F"/>
  </w:style>
  <w:style w:type="paragraph" w:customStyle="1" w:styleId="AAB3E86B3BE52244A9AABA221CF01D46">
    <w:name w:val="AAB3E86B3BE52244A9AABA221CF01D46"/>
  </w:style>
  <w:style w:type="paragraph" w:customStyle="1" w:styleId="780E73570C51124497B310B3F90E730D">
    <w:name w:val="780E73570C51124497B310B3F90E730D"/>
  </w:style>
  <w:style w:type="paragraph" w:customStyle="1" w:styleId="AD0BF3845134BA4EB3B869720E986C20">
    <w:name w:val="AD0BF3845134BA4EB3B869720E986C20"/>
  </w:style>
  <w:style w:type="paragraph" w:customStyle="1" w:styleId="EA998F45CAAD2447A0C4507DBCB72997">
    <w:name w:val="EA998F45CAAD2447A0C4507DBCB72997"/>
  </w:style>
  <w:style w:type="paragraph" w:customStyle="1" w:styleId="4D946D9EE87C4042A6DB5D9DDA44B5B8">
    <w:name w:val="4D946D9EE87C4042A6DB5D9DDA44B5B8"/>
  </w:style>
  <w:style w:type="paragraph" w:customStyle="1" w:styleId="444B2DFCEE1AD6478FA22443455B933A">
    <w:name w:val="444B2DFCEE1AD6478FA22443455B933A"/>
  </w:style>
  <w:style w:type="paragraph" w:customStyle="1" w:styleId="7F5ECB166879BD4C947D8D6E230C53EB">
    <w:name w:val="7F5ECB166879BD4C947D8D6E230C53EB"/>
  </w:style>
  <w:style w:type="paragraph" w:customStyle="1" w:styleId="F6421CE488198240B1D97056A4B6B2B7">
    <w:name w:val="F6421CE488198240B1D97056A4B6B2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2020-04-28T13:02:00Z</dcterms:created>
  <dcterms:modified xsi:type="dcterms:W3CDTF">2020-04-28T13:02:00Z</dcterms:modified>
</cp:coreProperties>
</file>